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BD63" w14:textId="6B6C6073" w:rsidR="004E69B7" w:rsidRPr="00C077D0" w:rsidRDefault="00C077D0">
      <w:pPr>
        <w:rPr>
          <w:b/>
          <w:bCs/>
          <w:color w:val="FF0000"/>
          <w:sz w:val="52"/>
          <w:szCs w:val="52"/>
          <w:lang w:val="en-US"/>
        </w:rPr>
      </w:pPr>
      <w:r w:rsidRPr="00C077D0">
        <w:rPr>
          <w:b/>
          <w:bCs/>
          <w:color w:val="FF0000"/>
          <w:sz w:val="52"/>
          <w:szCs w:val="52"/>
          <w:lang w:val="en-US"/>
        </w:rPr>
        <w:t>STEP-BY-STEP-GUIDE MISSING…</w:t>
      </w:r>
    </w:p>
    <w:sectPr w:rsidR="004E69B7" w:rsidRPr="00C0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7"/>
    <w:rsid w:val="004E69B7"/>
    <w:rsid w:val="00C0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4655"/>
  <w15:chartTrackingRefBased/>
  <w15:docId w15:val="{51041B28-4185-4141-B6EB-D926F31C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Krumrein Jona (inf19186)</dc:creator>
  <cp:keywords/>
  <dc:description/>
  <cp:lastModifiedBy>Krumrein Jona (inf19186)</cp:lastModifiedBy>
  <cp:revision>2</cp:revision>
  <dcterms:created xsi:type="dcterms:W3CDTF">2022-05-08T10:27:00Z</dcterms:created>
  <dcterms:modified xsi:type="dcterms:W3CDTF">2022-05-08T10:27:00Z</dcterms:modified>
</cp:coreProperties>
</file>